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50E06" w14:textId="014FBF5C" w:rsidR="00F313C2" w:rsidRDefault="00672695" w:rsidP="00426B47">
      <w:pPr>
        <w:rPr>
          <w:sz w:val="18"/>
          <w:szCs w:val="18"/>
        </w:rPr>
      </w:pPr>
      <w:r w:rsidRPr="00B3101A">
        <w:rPr>
          <w:sz w:val="18"/>
          <w:szCs w:val="18"/>
        </w:rPr>
        <w:t xml:space="preserve">delighted to submit my application for the </w:t>
      </w:r>
      <w:r w:rsidR="00F313C2">
        <w:rPr>
          <w:sz w:val="18"/>
          <w:szCs w:val="18"/>
        </w:rPr>
        <w:t>Technology Support Specialist</w:t>
      </w:r>
      <w:r w:rsidRPr="00B3101A">
        <w:rPr>
          <w:sz w:val="18"/>
          <w:szCs w:val="18"/>
        </w:rPr>
        <w:t xml:space="preserve"> position opening. </w:t>
      </w:r>
      <w:r w:rsidR="00F313C2">
        <w:rPr>
          <w:sz w:val="18"/>
          <w:szCs w:val="18"/>
        </w:rPr>
        <w:t>As</w:t>
      </w:r>
      <w:r w:rsidR="007F4CD8" w:rsidRPr="00B3101A">
        <w:rPr>
          <w:sz w:val="18"/>
          <w:szCs w:val="18"/>
        </w:rPr>
        <w:t xml:space="preserve"> a</w:t>
      </w:r>
      <w:r w:rsidR="00426B47" w:rsidRPr="00B3101A">
        <w:rPr>
          <w:sz w:val="18"/>
          <w:szCs w:val="18"/>
        </w:rPr>
        <w:t xml:space="preserve"> recent graduate</w:t>
      </w:r>
      <w:r w:rsidRPr="00B3101A">
        <w:rPr>
          <w:sz w:val="18"/>
          <w:szCs w:val="18"/>
        </w:rPr>
        <w:t xml:space="preserve"> of Lawrence University</w:t>
      </w:r>
      <w:r w:rsidR="00F313C2">
        <w:rPr>
          <w:sz w:val="18"/>
          <w:szCs w:val="18"/>
        </w:rPr>
        <w:t>,</w:t>
      </w:r>
      <w:r w:rsidR="007F4CD8" w:rsidRPr="00B3101A">
        <w:rPr>
          <w:sz w:val="18"/>
          <w:szCs w:val="18"/>
        </w:rPr>
        <w:t xml:space="preserve"> </w:t>
      </w:r>
      <w:r w:rsidR="007F6F2F" w:rsidRPr="00B3101A">
        <w:rPr>
          <w:sz w:val="18"/>
          <w:szCs w:val="18"/>
        </w:rPr>
        <w:t xml:space="preserve">I </w:t>
      </w:r>
      <w:r w:rsidR="009841E1" w:rsidRPr="00B3101A">
        <w:rPr>
          <w:sz w:val="18"/>
          <w:szCs w:val="18"/>
        </w:rPr>
        <w:t>am confident that</w:t>
      </w:r>
      <w:r w:rsidR="00EC4942" w:rsidRPr="00B3101A">
        <w:rPr>
          <w:sz w:val="18"/>
          <w:szCs w:val="18"/>
        </w:rPr>
        <w:t xml:space="preserve"> I can</w:t>
      </w:r>
      <w:r w:rsidR="00F313C2">
        <w:rPr>
          <w:sz w:val="18"/>
          <w:szCs w:val="18"/>
        </w:rPr>
        <w:t xml:space="preserve"> apply my skills in computer science and data management to</w:t>
      </w:r>
      <w:r w:rsidR="00EC4942" w:rsidRPr="00B3101A">
        <w:rPr>
          <w:sz w:val="18"/>
          <w:szCs w:val="18"/>
        </w:rPr>
        <w:t xml:space="preserve"> efficiently adapt to any</w:t>
      </w:r>
      <w:r w:rsidR="00F313C2">
        <w:rPr>
          <w:sz w:val="18"/>
          <w:szCs w:val="18"/>
        </w:rPr>
        <w:t xml:space="preserve"> tech support</w:t>
      </w:r>
      <w:r w:rsidR="00EC4942" w:rsidRPr="00B3101A">
        <w:rPr>
          <w:sz w:val="18"/>
          <w:szCs w:val="18"/>
        </w:rPr>
        <w:t xml:space="preserve"> role </w:t>
      </w:r>
      <w:r w:rsidR="00F313C2">
        <w:rPr>
          <w:sz w:val="18"/>
          <w:szCs w:val="18"/>
        </w:rPr>
        <w:t xml:space="preserve">needed </w:t>
      </w:r>
      <w:r w:rsidR="00EC4942" w:rsidRPr="00B3101A">
        <w:rPr>
          <w:sz w:val="18"/>
          <w:szCs w:val="18"/>
        </w:rPr>
        <w:t>while fostering a supportive work environment.</w:t>
      </w:r>
      <w:r w:rsidR="00E41E68" w:rsidRPr="00B3101A">
        <w:rPr>
          <w:sz w:val="18"/>
          <w:szCs w:val="18"/>
        </w:rPr>
        <w:t xml:space="preserve"> </w:t>
      </w:r>
    </w:p>
    <w:p w14:paraId="15665B6A" w14:textId="2BDD1555" w:rsidR="00F313C2" w:rsidRDefault="00F313C2" w:rsidP="00426B47">
      <w:pPr>
        <w:rPr>
          <w:sz w:val="18"/>
          <w:szCs w:val="18"/>
        </w:rPr>
      </w:pPr>
      <w:r>
        <w:rPr>
          <w:sz w:val="18"/>
          <w:szCs w:val="18"/>
        </w:rPr>
        <w:t>I</w:t>
      </w:r>
      <w:r w:rsidR="006E58EA" w:rsidRPr="00B3101A">
        <w:rPr>
          <w:sz w:val="18"/>
          <w:szCs w:val="18"/>
        </w:rPr>
        <w:t xml:space="preserve"> have</w:t>
      </w:r>
      <w:r>
        <w:rPr>
          <w:sz w:val="18"/>
          <w:szCs w:val="18"/>
        </w:rPr>
        <w:t xml:space="preserve"> many years of</w:t>
      </w:r>
      <w:r w:rsidR="006E58EA" w:rsidRPr="00B3101A">
        <w:rPr>
          <w:sz w:val="18"/>
          <w:szCs w:val="18"/>
        </w:rPr>
        <w:t xml:space="preserve"> experience </w:t>
      </w:r>
      <w:r>
        <w:rPr>
          <w:sz w:val="18"/>
          <w:szCs w:val="18"/>
        </w:rPr>
        <w:t>working with computers of all types</w:t>
      </w:r>
      <w:r w:rsidR="006E58EA" w:rsidRPr="00B3101A">
        <w:rPr>
          <w:sz w:val="18"/>
          <w:szCs w:val="18"/>
        </w:rPr>
        <w:t>,</w:t>
      </w:r>
      <w:r>
        <w:rPr>
          <w:sz w:val="18"/>
          <w:szCs w:val="18"/>
        </w:rPr>
        <w:t xml:space="preserve"> whether it involves debugging software or writing new code, creating and accessing servers, or simply installing hardware. </w:t>
      </w:r>
      <w:r w:rsidRPr="00B3101A">
        <w:rPr>
          <w:sz w:val="18"/>
          <w:szCs w:val="18"/>
        </w:rPr>
        <w:t>I graduated with a degree in philosophy and biology,</w:t>
      </w:r>
      <w:r>
        <w:rPr>
          <w:sz w:val="18"/>
          <w:szCs w:val="18"/>
        </w:rPr>
        <w:t xml:space="preserve"> but</w:t>
      </w:r>
      <w:r w:rsidRPr="00B3101A">
        <w:rPr>
          <w:sz w:val="18"/>
          <w:szCs w:val="18"/>
        </w:rPr>
        <w:t xml:space="preserve"> my education focused on how researchers apply statistical methods to scientific data </w:t>
      </w:r>
      <w:proofErr w:type="gramStart"/>
      <w:r>
        <w:rPr>
          <w:sz w:val="18"/>
          <w:szCs w:val="18"/>
        </w:rPr>
        <w:t>in order to</w:t>
      </w:r>
      <w:proofErr w:type="gramEnd"/>
      <w:r>
        <w:rPr>
          <w:sz w:val="18"/>
          <w:szCs w:val="18"/>
        </w:rPr>
        <w:t xml:space="preserve"> find </w:t>
      </w:r>
      <w:r w:rsidRPr="00B3101A">
        <w:rPr>
          <w:sz w:val="18"/>
          <w:szCs w:val="18"/>
        </w:rPr>
        <w:t xml:space="preserve">valid </w:t>
      </w:r>
      <w:r>
        <w:rPr>
          <w:sz w:val="18"/>
          <w:szCs w:val="18"/>
        </w:rPr>
        <w:t>results</w:t>
      </w:r>
      <w:r w:rsidRPr="00B3101A">
        <w:rPr>
          <w:sz w:val="18"/>
          <w:szCs w:val="18"/>
        </w:rPr>
        <w:t xml:space="preserve">. </w:t>
      </w:r>
      <w:r>
        <w:rPr>
          <w:sz w:val="18"/>
          <w:szCs w:val="18"/>
        </w:rPr>
        <w:t xml:space="preserve">This intersection of philosophy and biology required me to write elaborate codes in </w:t>
      </w:r>
      <w:proofErr w:type="spellStart"/>
      <w:r>
        <w:rPr>
          <w:sz w:val="18"/>
          <w:szCs w:val="18"/>
        </w:rPr>
        <w:t>Rstudio</w:t>
      </w:r>
      <w:proofErr w:type="spellEnd"/>
      <w:r>
        <w:rPr>
          <w:sz w:val="18"/>
          <w:szCs w:val="18"/>
        </w:rPr>
        <w:t xml:space="preserve">, and work with servers, charts, and large datasets regularly. I am confident that my education has covered many of the issues that arise with computers and will allow me to assist in an efficient manner. I have constructed my own servers with Java and SQL, built two PCs from components, and have completed several projects involving single board computers. Additionally, I have a talent for writing statistical methods into code. While I don’t have any certifications in tech support to date, my unique experiences with computers and collaborative problem solving would make me an asset to the CMC Tech Support team. </w:t>
      </w:r>
    </w:p>
    <w:p w14:paraId="75D4B9CF" w14:textId="42969D4C" w:rsidR="00F313C2" w:rsidRPr="00B3101A" w:rsidRDefault="00F313C2" w:rsidP="00F313C2">
      <w:pPr>
        <w:rPr>
          <w:sz w:val="18"/>
          <w:szCs w:val="18"/>
        </w:rPr>
      </w:pPr>
      <w:r>
        <w:rPr>
          <w:sz w:val="18"/>
          <w:szCs w:val="18"/>
        </w:rPr>
        <w:t>I’ve always considered myself to be detail oriented, however my experience working as a carpenter’s assistant helped me to understand how to efficiently manage intricate systems. In this position, I was tasked with repairing antique woodworking. I learned the hard way that every single detail matters, but more importantly how it’s vital to pay attention to the way that details fit together. While details are extremely important, focusing entirely on a singular part of a larger system could lead to systemic mistakes and cause expensive delays. When one tiny mistake can ruin something invaluable its extremely important to pay attention to how the small fixes apply to a larger system.</w:t>
      </w:r>
    </w:p>
    <w:p w14:paraId="6CB4C7FE" w14:textId="5852F6AA" w:rsidR="006E58EA" w:rsidRDefault="00F313C2" w:rsidP="00426B47">
      <w:pPr>
        <w:rPr>
          <w:sz w:val="18"/>
          <w:szCs w:val="18"/>
        </w:rPr>
      </w:pPr>
      <w:r>
        <w:rPr>
          <w:sz w:val="18"/>
          <w:szCs w:val="18"/>
        </w:rPr>
        <w:t xml:space="preserve">In addition to my work with computer hardware &amp; software, I have expanded by interpersonal skills within the customer service sector, which has further improved my verbal communication, conflict mediation, and teaching capabilities. </w:t>
      </w:r>
      <w:r w:rsidRPr="00B3101A">
        <w:rPr>
          <w:sz w:val="18"/>
          <w:szCs w:val="18"/>
        </w:rPr>
        <w:t>As a ski patroller</w:t>
      </w:r>
      <w:r>
        <w:rPr>
          <w:sz w:val="18"/>
          <w:szCs w:val="18"/>
        </w:rPr>
        <w:t>, w</w:t>
      </w:r>
      <w:r w:rsidR="00036491" w:rsidRPr="00B3101A">
        <w:rPr>
          <w:sz w:val="18"/>
          <w:szCs w:val="18"/>
        </w:rPr>
        <w:t xml:space="preserve">hen people </w:t>
      </w:r>
      <w:r>
        <w:rPr>
          <w:sz w:val="18"/>
          <w:szCs w:val="18"/>
        </w:rPr>
        <w:t>broke slope policy</w:t>
      </w:r>
      <w:r w:rsidR="00036491" w:rsidRPr="00B3101A">
        <w:rPr>
          <w:sz w:val="18"/>
          <w:szCs w:val="18"/>
        </w:rPr>
        <w:t xml:space="preserve"> it was my job to stop them and</w:t>
      </w:r>
      <w:r>
        <w:rPr>
          <w:sz w:val="18"/>
          <w:szCs w:val="18"/>
        </w:rPr>
        <w:t xml:space="preserve"> punish rule breakers. It </w:t>
      </w:r>
      <w:r w:rsidR="00036491" w:rsidRPr="00B3101A">
        <w:rPr>
          <w:sz w:val="18"/>
          <w:szCs w:val="18"/>
        </w:rPr>
        <w:t xml:space="preserve">often required an overwhelmingly positive attitude and </w:t>
      </w:r>
      <w:r>
        <w:rPr>
          <w:sz w:val="18"/>
          <w:szCs w:val="18"/>
        </w:rPr>
        <w:t xml:space="preserve">many </w:t>
      </w:r>
      <w:r w:rsidR="00036491" w:rsidRPr="00B3101A">
        <w:rPr>
          <w:sz w:val="18"/>
          <w:szCs w:val="18"/>
        </w:rPr>
        <w:t>de-escalat</w:t>
      </w:r>
      <w:r>
        <w:rPr>
          <w:sz w:val="18"/>
          <w:szCs w:val="18"/>
        </w:rPr>
        <w:t xml:space="preserve">ory </w:t>
      </w:r>
      <w:r w:rsidR="00036491" w:rsidRPr="00B3101A">
        <w:rPr>
          <w:sz w:val="18"/>
          <w:szCs w:val="18"/>
        </w:rPr>
        <w:t xml:space="preserve">tactics </w:t>
      </w:r>
      <w:r>
        <w:rPr>
          <w:sz w:val="18"/>
          <w:szCs w:val="18"/>
        </w:rPr>
        <w:t>to properly enforce</w:t>
      </w:r>
      <w:r w:rsidR="00036491" w:rsidRPr="00B3101A">
        <w:rPr>
          <w:sz w:val="18"/>
          <w:szCs w:val="18"/>
        </w:rPr>
        <w:t xml:space="preserve"> </w:t>
      </w:r>
      <w:r w:rsidRPr="00B3101A">
        <w:rPr>
          <w:sz w:val="18"/>
          <w:szCs w:val="18"/>
        </w:rPr>
        <w:t>s</w:t>
      </w:r>
      <w:r>
        <w:rPr>
          <w:sz w:val="18"/>
          <w:szCs w:val="18"/>
        </w:rPr>
        <w:t xml:space="preserve">afety guidelines. </w:t>
      </w:r>
      <w:r w:rsidR="00624A7D" w:rsidRPr="00B3101A">
        <w:rPr>
          <w:sz w:val="18"/>
          <w:szCs w:val="18"/>
        </w:rPr>
        <w:t xml:space="preserve">Handling </w:t>
      </w:r>
      <w:r>
        <w:rPr>
          <w:sz w:val="18"/>
          <w:szCs w:val="18"/>
        </w:rPr>
        <w:t xml:space="preserve">these </w:t>
      </w:r>
      <w:r w:rsidR="00624A7D" w:rsidRPr="00B3101A">
        <w:rPr>
          <w:sz w:val="18"/>
          <w:szCs w:val="18"/>
        </w:rPr>
        <w:t xml:space="preserve">angry skiers gave me the skills I needed to communicate with </w:t>
      </w:r>
      <w:r>
        <w:rPr>
          <w:sz w:val="18"/>
          <w:szCs w:val="18"/>
        </w:rPr>
        <w:t xml:space="preserve">frustrated </w:t>
      </w:r>
      <w:r w:rsidR="00624A7D" w:rsidRPr="00B3101A">
        <w:rPr>
          <w:sz w:val="18"/>
          <w:szCs w:val="18"/>
        </w:rPr>
        <w:t>teammates in tense situations</w:t>
      </w:r>
      <w:r>
        <w:rPr>
          <w:sz w:val="18"/>
          <w:szCs w:val="18"/>
        </w:rPr>
        <w:t xml:space="preserve"> </w:t>
      </w:r>
      <w:r w:rsidR="00624A7D" w:rsidRPr="00B3101A">
        <w:rPr>
          <w:sz w:val="18"/>
          <w:szCs w:val="18"/>
        </w:rPr>
        <w:t xml:space="preserve">throughout my academic and professional </w:t>
      </w:r>
      <w:r w:rsidR="00B3101A" w:rsidRPr="00B3101A">
        <w:rPr>
          <w:sz w:val="18"/>
          <w:szCs w:val="18"/>
        </w:rPr>
        <w:t>career</w:t>
      </w:r>
      <w:r w:rsidR="00624A7D" w:rsidRPr="00B3101A">
        <w:rPr>
          <w:sz w:val="18"/>
          <w:szCs w:val="18"/>
        </w:rPr>
        <w:t>.</w:t>
      </w:r>
      <w:r w:rsidR="00036491" w:rsidRPr="00B3101A">
        <w:rPr>
          <w:sz w:val="18"/>
          <w:szCs w:val="18"/>
        </w:rPr>
        <w:t xml:space="preserve"> As a groundskeeper at CC, it was my responsibility to lead a team of</w:t>
      </w:r>
      <w:r w:rsidR="00E41E68" w:rsidRPr="00B3101A">
        <w:rPr>
          <w:sz w:val="18"/>
          <w:szCs w:val="18"/>
        </w:rPr>
        <w:t xml:space="preserve"> student</w:t>
      </w:r>
      <w:r w:rsidR="00036491" w:rsidRPr="00B3101A">
        <w:rPr>
          <w:sz w:val="18"/>
          <w:szCs w:val="18"/>
        </w:rPr>
        <w:t xml:space="preserve"> workers</w:t>
      </w:r>
      <w:r w:rsidR="006731AD" w:rsidRPr="00B3101A">
        <w:rPr>
          <w:sz w:val="18"/>
          <w:szCs w:val="18"/>
        </w:rPr>
        <w:t xml:space="preserve"> in manual labor projects. In this role</w:t>
      </w:r>
      <w:r>
        <w:rPr>
          <w:sz w:val="18"/>
          <w:szCs w:val="18"/>
        </w:rPr>
        <w:t>,</w:t>
      </w:r>
      <w:r w:rsidR="006731AD" w:rsidRPr="00B3101A">
        <w:rPr>
          <w:sz w:val="18"/>
          <w:szCs w:val="18"/>
        </w:rPr>
        <w:t xml:space="preserve"> I learned the importance of working alongside the people you are leading</w:t>
      </w:r>
      <w:r w:rsidR="008A0514" w:rsidRPr="00B3101A">
        <w:rPr>
          <w:sz w:val="18"/>
          <w:szCs w:val="18"/>
        </w:rPr>
        <w:t>.</w:t>
      </w:r>
      <w:r w:rsidR="006731AD" w:rsidRPr="00B3101A">
        <w:rPr>
          <w:sz w:val="18"/>
          <w:szCs w:val="18"/>
        </w:rPr>
        <w:t xml:space="preserve"> </w:t>
      </w:r>
      <w:r w:rsidR="008A0514" w:rsidRPr="00B3101A">
        <w:rPr>
          <w:sz w:val="18"/>
          <w:szCs w:val="18"/>
        </w:rPr>
        <w:t>It</w:t>
      </w:r>
      <w:r w:rsidR="006731AD" w:rsidRPr="00B3101A">
        <w:rPr>
          <w:sz w:val="18"/>
          <w:szCs w:val="18"/>
        </w:rPr>
        <w:t xml:space="preserve"> seems simple, but by ensuring that</w:t>
      </w:r>
      <w:r w:rsidR="00E41E68" w:rsidRPr="00B3101A">
        <w:rPr>
          <w:sz w:val="18"/>
          <w:szCs w:val="18"/>
        </w:rPr>
        <w:t xml:space="preserve"> my workers see me as a supportive teammate rather than someone who will judge them or chew them out if they make a minor mistake </w:t>
      </w:r>
      <w:r>
        <w:rPr>
          <w:sz w:val="18"/>
          <w:szCs w:val="18"/>
        </w:rPr>
        <w:t>was essential for facilitating</w:t>
      </w:r>
      <w:r w:rsidR="00E41E68" w:rsidRPr="00B3101A">
        <w:rPr>
          <w:sz w:val="18"/>
          <w:szCs w:val="18"/>
        </w:rPr>
        <w:t xml:space="preserve"> active communication, especially in high-stress situations.</w:t>
      </w:r>
      <w:r w:rsidR="006731AD" w:rsidRPr="00B3101A">
        <w:rPr>
          <w:sz w:val="18"/>
          <w:szCs w:val="18"/>
        </w:rPr>
        <w:t xml:space="preserve"> </w:t>
      </w:r>
    </w:p>
    <w:p w14:paraId="4F77D207" w14:textId="11DD8BC7" w:rsidR="00F313C2" w:rsidRDefault="00F313C2" w:rsidP="00F313C2">
      <w:pPr>
        <w:rPr>
          <w:sz w:val="18"/>
          <w:szCs w:val="18"/>
        </w:rPr>
      </w:pPr>
      <w:r w:rsidRPr="00B3101A">
        <w:rPr>
          <w:noProof/>
          <w:sz w:val="18"/>
          <w:szCs w:val="18"/>
        </w:rPr>
        <mc:AlternateContent>
          <mc:Choice Requires="wps">
            <w:drawing>
              <wp:anchor distT="0" distB="0" distL="114300" distR="114300" simplePos="0" relativeHeight="251659264" behindDoc="0" locked="0" layoutInCell="1" allowOverlap="1" wp14:anchorId="13B5E038" wp14:editId="2E194C99">
                <wp:simplePos x="0" y="0"/>
                <wp:positionH relativeFrom="column">
                  <wp:posOffset>182245</wp:posOffset>
                </wp:positionH>
                <wp:positionV relativeFrom="paragraph">
                  <wp:posOffset>1050925</wp:posOffset>
                </wp:positionV>
                <wp:extent cx="1967023" cy="542039"/>
                <wp:effectExtent l="0" t="0" r="0" b="0"/>
                <wp:wrapNone/>
                <wp:docPr id="1" name="Text Box 1"/>
                <wp:cNvGraphicFramePr/>
                <a:graphic xmlns:a="http://schemas.openxmlformats.org/drawingml/2006/main">
                  <a:graphicData uri="http://schemas.microsoft.com/office/word/2010/wordprocessingShape">
                    <wps:wsp>
                      <wps:cNvSpPr txBox="1"/>
                      <wps:spPr>
                        <a:xfrm>
                          <a:off x="0" y="0"/>
                          <a:ext cx="1967023" cy="542039"/>
                        </a:xfrm>
                        <a:prstGeom prst="rect">
                          <a:avLst/>
                        </a:prstGeom>
                        <a:noFill/>
                        <a:ln w="6350">
                          <a:noFill/>
                        </a:ln>
                      </wps:spPr>
                      <wps:txbx>
                        <w:txbxContent>
                          <w:sdt>
                            <w:sdtPr>
                              <w:rPr>
                                <w:sz w:val="18"/>
                                <w:szCs w:val="18"/>
                              </w:rPr>
                              <w:alias w:val="Your Name"/>
                              <w:tag w:val="Your Name"/>
                              <w:id w:val="1111709258"/>
                              <w:placeholder>
                                <w:docPart w:val="471A79B2E2F7704C824FE76A5453AD20"/>
                              </w:placeholder>
                              <w:dataBinding w:prefixMappings="xmlns:ns0='http://schemas.openxmlformats.org/officeDocument/2006/extended-properties' " w:xpath="/ns0:Properties[1]/ns0:Company[1]" w:storeItemID="{6668398D-A668-4E3E-A5EB-62B293D839F1}"/>
                              <w15:appearance w15:val="hidden"/>
                              <w:text w:multiLine="1"/>
                            </w:sdtPr>
                            <w:sdtContent>
                              <w:p w14:paraId="1A1F7383" w14:textId="77777777" w:rsidR="00054AE8" w:rsidRPr="00054AE8" w:rsidRDefault="00054AE8" w:rsidP="00054AE8">
                                <w:pPr>
                                  <w:pStyle w:val="Signature"/>
                                  <w:spacing w:before="480"/>
                                  <w:rPr>
                                    <w:sz w:val="18"/>
                                    <w:szCs w:val="18"/>
                                  </w:rPr>
                                </w:pPr>
                                <w:r w:rsidRPr="00054AE8">
                                  <w:rPr>
                                    <w:sz w:val="18"/>
                                    <w:szCs w:val="18"/>
                                  </w:rPr>
                                  <w:t>Alexander Bauer</w:t>
                                </w:r>
                              </w:p>
                            </w:sdtContent>
                          </w:sdt>
                          <w:p w14:paraId="5CF2A79B" w14:textId="77777777" w:rsidR="00054AE8" w:rsidRDefault="00054A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5E038" id="_x0000_t202" coordsize="21600,21600" o:spt="202" path="m,l,21600r21600,l21600,xe">
                <v:stroke joinstyle="miter"/>
                <v:path gradientshapeok="t" o:connecttype="rect"/>
              </v:shapetype>
              <v:shape id="Text Box 1" o:spid="_x0000_s1026" type="#_x0000_t202" style="position:absolute;margin-left:14.35pt;margin-top:82.75pt;width:154.9pt;height: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" filled="f" stroked="f" strokeweight=".5pt">
                <v:textbox>
                  <w:txbxContent>
                    <w:sdt>
                      <w:sdtPr>
                        <w:rPr>
                          <w:sz w:val="18"/>
                          <w:szCs w:val="18"/>
                        </w:rPr>
                        <w:alias w:val="Your Name"/>
                        <w:tag w:val="Your Name"/>
                        <w:id w:val="1111709258"/>
                        <w:placeholder>
                          <w:docPart w:val="471A79B2E2F7704C824FE76A5453AD20"/>
                        </w:placeholder>
                        <w:dataBinding w:prefixMappings="xmlns:ns0='http://schemas.openxmlformats.org/officeDocument/2006/extended-properties' " w:xpath="/ns0:Properties[1]/ns0:Company[1]" w:storeItemID="{6668398D-A668-4E3E-A5EB-62B293D839F1}"/>
                        <w15:appearance w15:val="hidden"/>
                        <w:text w:multiLine="1"/>
                      </w:sdtPr>
                      <w:sdtContent>
                        <w:p w14:paraId="1A1F7383" w14:textId="77777777" w:rsidR="00054AE8" w:rsidRPr="00054AE8" w:rsidRDefault="00054AE8" w:rsidP="00054AE8">
                          <w:pPr>
                            <w:pStyle w:val="Signature"/>
                            <w:spacing w:before="480"/>
                            <w:rPr>
                              <w:sz w:val="18"/>
                              <w:szCs w:val="18"/>
                            </w:rPr>
                          </w:pPr>
                          <w:r w:rsidRPr="00054AE8">
                            <w:rPr>
                              <w:sz w:val="18"/>
                              <w:szCs w:val="18"/>
                            </w:rPr>
                            <w:t>Alexander Bauer</w:t>
                          </w:r>
                        </w:p>
                      </w:sdtContent>
                    </w:sdt>
                    <w:p w14:paraId="5CF2A79B" w14:textId="77777777" w:rsidR="00054AE8" w:rsidRDefault="00054AE8"/>
                  </w:txbxContent>
                </v:textbox>
              </v:shape>
            </w:pict>
          </mc:Fallback>
        </mc:AlternateContent>
      </w:r>
      <w:r w:rsidR="00672695" w:rsidRPr="00B3101A">
        <w:rPr>
          <w:sz w:val="18"/>
          <w:szCs w:val="18"/>
        </w:rPr>
        <w:t xml:space="preserve">I’m </w:t>
      </w:r>
      <w:r w:rsidR="009841E1" w:rsidRPr="00B3101A">
        <w:rPr>
          <w:sz w:val="18"/>
          <w:szCs w:val="18"/>
        </w:rPr>
        <w:t>certain</w:t>
      </w:r>
      <w:r w:rsidR="00672695" w:rsidRPr="00B3101A">
        <w:rPr>
          <w:sz w:val="18"/>
          <w:szCs w:val="18"/>
        </w:rPr>
        <w:t xml:space="preserve"> that my proven track record of excellent </w:t>
      </w:r>
      <w:r w:rsidR="00DE59C3" w:rsidRPr="00B3101A">
        <w:rPr>
          <w:sz w:val="18"/>
          <w:szCs w:val="18"/>
        </w:rPr>
        <w:t>problem-solving skills</w:t>
      </w:r>
      <w:r w:rsidR="00672695" w:rsidRPr="00B3101A">
        <w:rPr>
          <w:sz w:val="18"/>
          <w:szCs w:val="18"/>
        </w:rPr>
        <w:t xml:space="preserve">, </w:t>
      </w:r>
      <w:r w:rsidR="00DE59C3" w:rsidRPr="00B3101A">
        <w:rPr>
          <w:sz w:val="18"/>
          <w:szCs w:val="18"/>
        </w:rPr>
        <w:t>proactive communication</w:t>
      </w:r>
      <w:r>
        <w:rPr>
          <w:sz w:val="18"/>
          <w:szCs w:val="18"/>
        </w:rPr>
        <w:t>,</w:t>
      </w:r>
      <w:r w:rsidR="00672695" w:rsidRPr="00B3101A">
        <w:rPr>
          <w:sz w:val="18"/>
          <w:szCs w:val="18"/>
        </w:rPr>
        <w:t xml:space="preserve"> and experience </w:t>
      </w:r>
      <w:r>
        <w:rPr>
          <w:sz w:val="18"/>
          <w:szCs w:val="18"/>
        </w:rPr>
        <w:t xml:space="preserve">in </w:t>
      </w:r>
      <w:r w:rsidR="00672695" w:rsidRPr="00B3101A">
        <w:rPr>
          <w:sz w:val="18"/>
          <w:szCs w:val="18"/>
        </w:rPr>
        <w:t xml:space="preserve">applying </w:t>
      </w:r>
      <w:r w:rsidR="00036491" w:rsidRPr="00B3101A">
        <w:rPr>
          <w:sz w:val="18"/>
          <w:szCs w:val="18"/>
        </w:rPr>
        <w:t>my knowledge</w:t>
      </w:r>
      <w:r w:rsidR="00DE59C3" w:rsidRPr="00B3101A">
        <w:rPr>
          <w:sz w:val="18"/>
          <w:szCs w:val="18"/>
        </w:rPr>
        <w:t xml:space="preserve"> </w:t>
      </w:r>
      <w:r>
        <w:rPr>
          <w:sz w:val="18"/>
          <w:szCs w:val="18"/>
        </w:rPr>
        <w:t>to</w:t>
      </w:r>
      <w:r w:rsidR="00DE59C3" w:rsidRPr="00B3101A">
        <w:rPr>
          <w:sz w:val="18"/>
          <w:szCs w:val="18"/>
        </w:rPr>
        <w:t xml:space="preserve"> cross-functional working environments</w:t>
      </w:r>
      <w:r w:rsidR="00672695" w:rsidRPr="00B3101A">
        <w:rPr>
          <w:sz w:val="18"/>
          <w:szCs w:val="18"/>
        </w:rPr>
        <w:t xml:space="preserve"> will make me </w:t>
      </w:r>
      <w:r w:rsidR="00DE59C3" w:rsidRPr="00B3101A">
        <w:rPr>
          <w:sz w:val="18"/>
          <w:szCs w:val="18"/>
        </w:rPr>
        <w:t>an asset</w:t>
      </w:r>
      <w:r w:rsidR="00672695" w:rsidRPr="00B3101A">
        <w:rPr>
          <w:sz w:val="18"/>
          <w:szCs w:val="18"/>
        </w:rPr>
        <w:t xml:space="preserve"> </w:t>
      </w:r>
      <w:r w:rsidR="00B230AC" w:rsidRPr="00B3101A">
        <w:rPr>
          <w:sz w:val="18"/>
          <w:szCs w:val="18"/>
        </w:rPr>
        <w:t xml:space="preserve">to </w:t>
      </w:r>
      <w:r>
        <w:rPr>
          <w:sz w:val="18"/>
          <w:szCs w:val="18"/>
        </w:rPr>
        <w:t>the CMC Tech Support team</w:t>
      </w:r>
      <w:r w:rsidR="00036491" w:rsidRPr="00B3101A">
        <w:rPr>
          <w:sz w:val="18"/>
          <w:szCs w:val="18"/>
        </w:rPr>
        <w:t xml:space="preserve"> </w:t>
      </w:r>
      <w:r w:rsidR="00DE59C3" w:rsidRPr="00B3101A">
        <w:rPr>
          <w:sz w:val="18"/>
          <w:szCs w:val="18"/>
        </w:rPr>
        <w:t>and</w:t>
      </w:r>
      <w:r w:rsidR="00672695" w:rsidRPr="00B3101A">
        <w:rPr>
          <w:sz w:val="18"/>
          <w:szCs w:val="18"/>
        </w:rPr>
        <w:t xml:space="preserve"> allow me to contribute to its success</w:t>
      </w:r>
      <w:r w:rsidR="00E41E68" w:rsidRPr="00B3101A">
        <w:rPr>
          <w:sz w:val="18"/>
          <w:szCs w:val="18"/>
        </w:rPr>
        <w:t xml:space="preserve"> for many years to come</w:t>
      </w:r>
      <w:r w:rsidR="00672695" w:rsidRPr="00B3101A">
        <w:rPr>
          <w:sz w:val="18"/>
          <w:szCs w:val="18"/>
        </w:rPr>
        <w:t>.</w:t>
      </w:r>
      <w:r w:rsidR="00660B87" w:rsidRPr="00B3101A">
        <w:rPr>
          <w:sz w:val="18"/>
          <w:szCs w:val="18"/>
        </w:rPr>
        <w:t xml:space="preserve"> </w:t>
      </w:r>
      <w:r w:rsidR="009841E1" w:rsidRPr="00B3101A">
        <w:rPr>
          <w:sz w:val="18"/>
          <w:szCs w:val="18"/>
        </w:rPr>
        <w:t>I’ve attached my resume, which further details my skills and education. Please do not hesitate to reach out if you have any questions, and I look forward to the opportunity to speak with you further. Thank you for your time and consideration.</w:t>
      </w:r>
    </w:p>
    <w:p w14:paraId="7273B9DE" w14:textId="0758AB9F" w:rsidR="00F72272" w:rsidRPr="00B3101A" w:rsidRDefault="00000000" w:rsidP="00F313C2">
      <w:pPr>
        <w:rPr>
          <w:sz w:val="18"/>
          <w:szCs w:val="18"/>
        </w:rPr>
      </w:pPr>
      <w:sdt>
        <w:sdtPr>
          <w:rPr>
            <w:sz w:val="18"/>
            <w:szCs w:val="18"/>
          </w:rPr>
          <w:alias w:val="Enter closing:"/>
          <w:tag w:val="Enter closing:"/>
          <w:id w:val="-278875100"/>
          <w:placeholder>
            <w:docPart w:val="32DBDBD0BC421F4897F7D3351100404C"/>
          </w:placeholder>
          <w:temporary/>
          <w:showingPlcHdr/>
          <w15:appearance w15:val="hidden"/>
        </w:sdtPr>
        <w:sdtContent>
          <w:r w:rsidR="00E5559C" w:rsidRPr="00B3101A">
            <w:rPr>
              <w:sz w:val="18"/>
              <w:szCs w:val="18"/>
            </w:rPr>
            <w:t>Sincerely,</w:t>
          </w:r>
        </w:sdtContent>
      </w:sdt>
    </w:p>
    <w:p w14:paraId="3BB56C44" w14:textId="10A7D686" w:rsidR="00E961DD" w:rsidRPr="00E961DD" w:rsidRDefault="00E961DD">
      <w:pPr>
        <w:pStyle w:val="Closing"/>
        <w:rPr>
          <w:sz w:val="19"/>
          <w:szCs w:val="19"/>
        </w:rPr>
      </w:pPr>
    </w:p>
    <w:sectPr w:rsidR="00E961DD" w:rsidRPr="00E961DD" w:rsidSect="00054AE8">
      <w:headerReference w:type="default" r:id="rId7"/>
      <w:footerReference w:type="default" r:id="rId8"/>
      <w:headerReference w:type="first" r:id="rId9"/>
      <w:pgSz w:w="12240" w:h="15840"/>
      <w:pgMar w:top="1008" w:right="1008" w:bottom="1008" w:left="1008"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622FD" w14:textId="77777777" w:rsidR="009E1C65" w:rsidRDefault="009E1C65">
      <w:pPr>
        <w:spacing w:after="0" w:line="240" w:lineRule="auto"/>
      </w:pPr>
      <w:r>
        <w:separator/>
      </w:r>
    </w:p>
  </w:endnote>
  <w:endnote w:type="continuationSeparator" w:id="0">
    <w:p w14:paraId="3BA12F18" w14:textId="77777777" w:rsidR="009E1C65" w:rsidRDefault="009E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416E958F"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4BA2E" w14:textId="77777777" w:rsidR="009E1C65" w:rsidRDefault="009E1C65">
      <w:pPr>
        <w:spacing w:after="0" w:line="240" w:lineRule="auto"/>
      </w:pPr>
      <w:r>
        <w:separator/>
      </w:r>
    </w:p>
  </w:footnote>
  <w:footnote w:type="continuationSeparator" w:id="0">
    <w:p w14:paraId="3C786CBA" w14:textId="77777777" w:rsidR="009E1C65" w:rsidRDefault="009E1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CCE12"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2492B2F3" wp14:editId="2AE7CDC0">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F6F6DB0"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25E7B"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19CCFE71" wp14:editId="6849F7A9">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17BFE8B6"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0566E5"/>
    <w:multiLevelType w:val="multilevel"/>
    <w:tmpl w:val="5D7CD1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4637A"/>
    <w:multiLevelType w:val="hybridMultilevel"/>
    <w:tmpl w:val="2EBE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40236">
    <w:abstractNumId w:val="9"/>
  </w:num>
  <w:num w:numId="2" w16cid:durableId="1354454756">
    <w:abstractNumId w:val="7"/>
  </w:num>
  <w:num w:numId="3" w16cid:durableId="1870679789">
    <w:abstractNumId w:val="6"/>
  </w:num>
  <w:num w:numId="4" w16cid:durableId="2116904803">
    <w:abstractNumId w:val="5"/>
  </w:num>
  <w:num w:numId="5" w16cid:durableId="198010469">
    <w:abstractNumId w:val="4"/>
  </w:num>
  <w:num w:numId="6" w16cid:durableId="1460223148">
    <w:abstractNumId w:val="8"/>
  </w:num>
  <w:num w:numId="7" w16cid:durableId="2091147310">
    <w:abstractNumId w:val="3"/>
  </w:num>
  <w:num w:numId="8" w16cid:durableId="332342561">
    <w:abstractNumId w:val="2"/>
  </w:num>
  <w:num w:numId="9" w16cid:durableId="1705669660">
    <w:abstractNumId w:val="1"/>
  </w:num>
  <w:num w:numId="10" w16cid:durableId="1345325499">
    <w:abstractNumId w:val="0"/>
  </w:num>
  <w:num w:numId="11" w16cid:durableId="650795887">
    <w:abstractNumId w:val="11"/>
  </w:num>
  <w:num w:numId="12" w16cid:durableId="455175774">
    <w:abstractNumId w:val="1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47"/>
    <w:rsid w:val="00036491"/>
    <w:rsid w:val="00054AE8"/>
    <w:rsid w:val="0011762A"/>
    <w:rsid w:val="001524C6"/>
    <w:rsid w:val="00251664"/>
    <w:rsid w:val="002A3E5D"/>
    <w:rsid w:val="002B66D9"/>
    <w:rsid w:val="002C1100"/>
    <w:rsid w:val="0035433C"/>
    <w:rsid w:val="003B7601"/>
    <w:rsid w:val="003E0D11"/>
    <w:rsid w:val="003F5321"/>
    <w:rsid w:val="00426B47"/>
    <w:rsid w:val="00444688"/>
    <w:rsid w:val="00464E41"/>
    <w:rsid w:val="0047696D"/>
    <w:rsid w:val="0048751C"/>
    <w:rsid w:val="00487F81"/>
    <w:rsid w:val="00501646"/>
    <w:rsid w:val="00515593"/>
    <w:rsid w:val="0061711B"/>
    <w:rsid w:val="00624A7D"/>
    <w:rsid w:val="00660B87"/>
    <w:rsid w:val="00672695"/>
    <w:rsid w:val="006731AD"/>
    <w:rsid w:val="006E58EA"/>
    <w:rsid w:val="00775AFB"/>
    <w:rsid w:val="007F4CD8"/>
    <w:rsid w:val="007F6F2F"/>
    <w:rsid w:val="008A0514"/>
    <w:rsid w:val="008D7543"/>
    <w:rsid w:val="009841E1"/>
    <w:rsid w:val="009E1C65"/>
    <w:rsid w:val="00A0392D"/>
    <w:rsid w:val="00AA77E8"/>
    <w:rsid w:val="00AC6117"/>
    <w:rsid w:val="00B230AC"/>
    <w:rsid w:val="00B3101A"/>
    <w:rsid w:val="00BC467A"/>
    <w:rsid w:val="00BE7E67"/>
    <w:rsid w:val="00CD78A3"/>
    <w:rsid w:val="00DE59C3"/>
    <w:rsid w:val="00E41E68"/>
    <w:rsid w:val="00E5559C"/>
    <w:rsid w:val="00E961DD"/>
    <w:rsid w:val="00EC4942"/>
    <w:rsid w:val="00F313C2"/>
    <w:rsid w:val="00F72272"/>
    <w:rsid w:val="00F8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057C8"/>
  <w15:chartTrackingRefBased/>
  <w15:docId w15:val="{56920FF9-95D6-AE4F-A234-69DFFEE1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DE59C3"/>
    <w:rPr>
      <w:color w:val="3D859C" w:themeColor="hyperlink"/>
      <w:u w:val="single"/>
    </w:rPr>
  </w:style>
  <w:style w:type="character" w:styleId="UnresolvedMention">
    <w:name w:val="Unresolved Mention"/>
    <w:basedOn w:val="DefaultParagraphFont"/>
    <w:uiPriority w:val="99"/>
    <w:semiHidden/>
    <w:unhideWhenUsed/>
    <w:rsid w:val="00DE5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446259">
      <w:bodyDiv w:val="1"/>
      <w:marLeft w:val="0"/>
      <w:marRight w:val="0"/>
      <w:marTop w:val="0"/>
      <w:marBottom w:val="0"/>
      <w:divBdr>
        <w:top w:val="none" w:sz="0" w:space="0" w:color="auto"/>
        <w:left w:val="none" w:sz="0" w:space="0" w:color="auto"/>
        <w:bottom w:val="none" w:sz="0" w:space="0" w:color="auto"/>
        <w:right w:val="none" w:sz="0" w:space="0" w:color="auto"/>
      </w:divBdr>
    </w:div>
    <w:div w:id="165730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anderbauer/Library/Containers/com.microsoft.Word/Data/Library/Application%20Support/Microsoft/Office/16.0/DTS/en-US%7bB54F9B87-2F10-B048-9CF9-5C393A3EFB49%7d/%7bFD7F42C3-3A84-8E44-92C9-B4EA875871C3%7dtf10002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2DBDBD0BC421F4897F7D3351100404C"/>
        <w:category>
          <w:name w:val="General"/>
          <w:gallery w:val="placeholder"/>
        </w:category>
        <w:types>
          <w:type w:val="bbPlcHdr"/>
        </w:types>
        <w:behaviors>
          <w:behavior w:val="content"/>
        </w:behaviors>
        <w:guid w:val="{9FEB6BB1-F836-F849-81F4-FB2154FA1F9B}"/>
      </w:docPartPr>
      <w:docPartBody>
        <w:p w:rsidR="00335D06" w:rsidRDefault="00202654">
          <w:pPr>
            <w:pStyle w:val="32DBDBD0BC421F4897F7D3351100404C"/>
          </w:pPr>
          <w:r>
            <w:t>Sincerely,</w:t>
          </w:r>
        </w:p>
      </w:docPartBody>
    </w:docPart>
    <w:docPart>
      <w:docPartPr>
        <w:name w:val="471A79B2E2F7704C824FE76A5453AD20"/>
        <w:category>
          <w:name w:val="General"/>
          <w:gallery w:val="placeholder"/>
        </w:category>
        <w:types>
          <w:type w:val="bbPlcHdr"/>
        </w:types>
        <w:behaviors>
          <w:behavior w:val="content"/>
        </w:behaviors>
        <w:guid w:val="{8DF491D1-6975-784B-923D-40EB81B22A75}"/>
      </w:docPartPr>
      <w:docPartBody>
        <w:p w:rsidR="00C611F4" w:rsidRDefault="0063732E" w:rsidP="0063732E">
          <w:pPr>
            <w:pStyle w:val="471A79B2E2F7704C824FE76A5453AD2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54"/>
    <w:rsid w:val="00202654"/>
    <w:rsid w:val="00335D06"/>
    <w:rsid w:val="0063732E"/>
    <w:rsid w:val="00A0392D"/>
    <w:rsid w:val="00C611F4"/>
    <w:rsid w:val="00D77DBE"/>
    <w:rsid w:val="00DB22ED"/>
    <w:rsid w:val="00E113B4"/>
    <w:rsid w:val="00FF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BDBD0BC421F4897F7D3351100404C">
    <w:name w:val="32DBDBD0BC421F4897F7D3351100404C"/>
  </w:style>
  <w:style w:type="paragraph" w:customStyle="1" w:styleId="471A79B2E2F7704C824FE76A5453AD20">
    <w:name w:val="471A79B2E2F7704C824FE76A5453AD20"/>
    <w:rsid w:val="006373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{FD7F42C3-3A84-8E44-92C9-B4EA875871C3}tf10002080.dotx</Template>
  <TotalTime>0</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Alexander Bauer</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Bauer</dc:creator>
  <cp:keywords>John Arcediano</cp:keywords>
  <dc:description/>
  <cp:lastModifiedBy>Alexander Bauer</cp:lastModifiedBy>
  <cp:revision>2</cp:revision>
  <cp:lastPrinted>2021-12-02T19:13:00Z</cp:lastPrinted>
  <dcterms:created xsi:type="dcterms:W3CDTF">2024-10-02T23:37:00Z</dcterms:created>
  <dcterms:modified xsi:type="dcterms:W3CDTF">2024-10-02T23:37:00Z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